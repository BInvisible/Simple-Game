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3770104" w:displacedByCustomXml="next"/>
    <w:bookmarkEnd w:id="0" w:displacedByCustomXml="next"/>
    <w:bookmarkStart w:id="1" w:name="_Toc321147011" w:displacedByCustomXml="next"/>
    <w:bookmarkStart w:id="2" w:name="_Toc318189312" w:displacedByCustomXml="next"/>
    <w:bookmarkStart w:id="3" w:name="_Toc318188327" w:displacedByCustomXml="next"/>
    <w:bookmarkStart w:id="4" w:name="_Toc318188227" w:displacedByCustomXml="next"/>
    <w:bookmarkStart w:id="5" w:name="_Toc321147149" w:displacedByCustomXml="next"/>
    <w:sdt>
      <w:sdtPr>
        <w:rPr>
          <w:rFonts w:eastAsiaTheme="minorHAnsi"/>
          <w:noProof/>
          <w:color w:val="595959" w:themeColor="text1" w:themeTint="A6"/>
          <w:lang w:val="en-US" w:eastAsia="en-US"/>
        </w:rPr>
        <w:id w:val="1435177868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:rsidR="004E417B" w:rsidRDefault="004E417B">
          <w:pPr>
            <w:pStyle w:val="KhngDncc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posOffset>1313138</wp:posOffset>
                    </wp:positionH>
                    <wp:positionV relativeFrom="page">
                      <wp:posOffset>103241</wp:posOffset>
                    </wp:positionV>
                    <wp:extent cx="5607086" cy="5503221"/>
                    <wp:effectExtent l="0" t="0" r="12700" b="2540"/>
                    <wp:wrapNone/>
                    <wp:docPr id="55" name="Hộp Văn bản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7086" cy="55032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214" w:rsidRPr="000F6FEF" w:rsidRDefault="00A84214" w:rsidP="004E417B">
                                <w:pPr>
                                  <w:pStyle w:val="Photo"/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</w:pPr>
                                <w:r w:rsidRPr="000F6FEF"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  <w:t xml:space="preserve">UNIVERSITY </w:t>
                                </w:r>
                                <w:r w:rsidR="00FE6671"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  <w:t>OF</w:t>
                                </w:r>
                                <w:r w:rsidRPr="000F6FEF"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  <w:t xml:space="preserve"> INFORMATION AND TECHNOLOGY</w:t>
                                </w:r>
                              </w:p>
                              <w:p w:rsidR="00A84214" w:rsidRPr="000F6FEF" w:rsidRDefault="00A84214" w:rsidP="004E417B">
                                <w:pPr>
                                  <w:pStyle w:val="Photo"/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</w:pPr>
                                <w:r w:rsidRPr="000F6FEF"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  <w:t>VNU-HCM</w:t>
                                </w:r>
                              </w:p>
                              <w:p w:rsidR="00A84214" w:rsidRPr="000F6FEF" w:rsidRDefault="00A84214" w:rsidP="004E417B">
                                <w:pPr>
                                  <w:pStyle w:val="u2"/>
                                  <w:jc w:val="center"/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</w:pPr>
                                <w:r w:rsidRPr="000F6FEF"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  <w:t xml:space="preserve">Department: </w:t>
                                </w:r>
                                <w:r w:rsidRPr="000F6FEF">
                                  <w:rPr>
                                    <w:color w:val="2C3F71" w:themeColor="accent5" w:themeShade="80"/>
                                    <w:sz w:val="36"/>
                                    <w:szCs w:val="36"/>
                                  </w:rPr>
                                  <w:br/>
                                  <w:t>Information System</w:t>
                                </w:r>
                              </w:p>
                              <w:p w:rsidR="00A84214" w:rsidRDefault="00A84214" w:rsidP="004E417B">
                                <w:pPr>
                                  <w:pStyle w:val="Tiu"/>
                                </w:pP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</w:r>
                                <w:r>
                                  <w:br/>
                                  <w:t>Technical Report:</w:t>
                                </w:r>
                              </w:p>
                              <w:p w:rsidR="00A84214" w:rsidRPr="00C77E57" w:rsidRDefault="00A84214" w:rsidP="004E417B">
                                <w:pPr>
                                  <w:pStyle w:val="Tiuphu"/>
                                  <w:rPr>
                                    <w:rFonts w:ascii="Times New Roman" w:hAnsi="Times New Roman" w:cs="Times New Roman"/>
                                    <w:color w:val="auto"/>
                                    <w:sz w:val="32"/>
                                    <w:szCs w:val="32"/>
                                  </w:rPr>
                                </w:pPr>
                                <w:r w:rsidRPr="00C77E57">
                                  <w:rPr>
                                    <w:rFonts w:ascii="Times New Roman" w:hAnsi="Times New Roman" w:cs="Times New Roman"/>
                                    <w:color w:val="auto"/>
                                    <w:sz w:val="32"/>
                                    <w:szCs w:val="32"/>
                                  </w:rPr>
                                  <w:t>Project:</w:t>
                                </w:r>
                              </w:p>
                              <w:p w:rsidR="00A84214" w:rsidRPr="00C77E57" w:rsidRDefault="00A84214" w:rsidP="004E417B">
                                <w:pPr>
                                  <w:pStyle w:val="Tiuphu"/>
                                  <w:rPr>
                                    <w:rFonts w:ascii="Times New Roman" w:hAnsi="Times New Roman" w:cs="Times New Roman"/>
                                    <w:color w:val="auto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32"/>
                                    <w:szCs w:val="32"/>
                                  </w:rPr>
                                  <w:t>simple games</w:t>
                                </w:r>
                              </w:p>
                              <w:p w:rsidR="00A84214" w:rsidRDefault="00A84214" w:rsidP="004E417B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ộp Văn bản 55" o:spid="_x0000_s1026" type="#_x0000_t202" style="position:absolute;margin-left:103.4pt;margin-top:8.15pt;width:441.5pt;height:433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" filled="f" stroked="f" strokeweight=".5pt">
                    <v:textbox inset="0,0,0,0">
                      <w:txbxContent>
                        <w:p w:rsidR="00A84214" w:rsidRPr="000F6FEF" w:rsidRDefault="00A84214" w:rsidP="004E417B">
                          <w:pPr>
                            <w:pStyle w:val="Photo"/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</w:pPr>
                          <w:r w:rsidRPr="000F6FEF"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  <w:t xml:space="preserve">UNIVERSITY </w:t>
                          </w:r>
                          <w:r w:rsidR="00FE6671"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  <w:t>OF</w:t>
                          </w:r>
                          <w:r w:rsidRPr="000F6FEF"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  <w:t xml:space="preserve"> INFORMATION AND TECHNOLOGY</w:t>
                          </w:r>
                        </w:p>
                        <w:p w:rsidR="00A84214" w:rsidRPr="000F6FEF" w:rsidRDefault="00A84214" w:rsidP="004E417B">
                          <w:pPr>
                            <w:pStyle w:val="Photo"/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</w:pPr>
                          <w:r w:rsidRPr="000F6FEF"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  <w:t>VNU-HCM</w:t>
                          </w:r>
                        </w:p>
                        <w:p w:rsidR="00A84214" w:rsidRPr="000F6FEF" w:rsidRDefault="00A84214" w:rsidP="004E417B">
                          <w:pPr>
                            <w:pStyle w:val="u2"/>
                            <w:jc w:val="center"/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</w:pPr>
                          <w:r w:rsidRPr="000F6FEF"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  <w:t xml:space="preserve">Department: </w:t>
                          </w:r>
                          <w:r w:rsidRPr="000F6FEF">
                            <w:rPr>
                              <w:color w:val="2C3F71" w:themeColor="accent5" w:themeShade="80"/>
                              <w:sz w:val="36"/>
                              <w:szCs w:val="36"/>
                            </w:rPr>
                            <w:br/>
                            <w:t>Information System</w:t>
                          </w:r>
                        </w:p>
                        <w:p w:rsidR="00A84214" w:rsidRDefault="00A84214" w:rsidP="004E417B">
                          <w:pPr>
                            <w:pStyle w:val="Tiu"/>
                          </w:pP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</w:r>
                          <w:r>
                            <w:br/>
                            <w:t>Technical Report:</w:t>
                          </w:r>
                        </w:p>
                        <w:p w:rsidR="00A84214" w:rsidRPr="00C77E57" w:rsidRDefault="00A84214" w:rsidP="004E417B">
                          <w:pPr>
                            <w:pStyle w:val="Tiuphu"/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32"/>
                            </w:rPr>
                          </w:pPr>
                          <w:r w:rsidRPr="00C77E57"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32"/>
                            </w:rPr>
                            <w:t>Project:</w:t>
                          </w:r>
                        </w:p>
                        <w:p w:rsidR="00A84214" w:rsidRPr="00C77E57" w:rsidRDefault="00A84214" w:rsidP="004E417B">
                          <w:pPr>
                            <w:pStyle w:val="Tiuphu"/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32"/>
                              <w:szCs w:val="32"/>
                            </w:rPr>
                            <w:t>simple games</w:t>
                          </w:r>
                        </w:p>
                        <w:p w:rsidR="00A84214" w:rsidRDefault="00A84214" w:rsidP="004E417B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Nhóm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Hình chữ nhậ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Hình ngũ giác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4214" w:rsidRDefault="00A84214">
                                  <w:pPr>
                                    <w:pStyle w:val="KhngDncch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Nhóm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9" name="Nhóm 2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0" name="Hình tự d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Hình tự d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Hình tự d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Hình tự d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Hình tự do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Hình tự d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Hình tự d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Hình tự d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Hình tự d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Hình tự d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Hình tự d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Hình tự d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2" name="Nhóm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3" name="Hình tự d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Hình tự d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Hình tự d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Hình tự d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Hình tự d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Hình tự d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Hình tự d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Hình tự d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Hình tự d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Hình tự d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Hình tự d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Nhóm 4" o:spid="_x0000_s1027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">
                    <v:rect id="Hình chữ nhật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" fillcolor="#4e5b6f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Hình ngũ giác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" adj="18883" fillcolor="#00a0b8 [3204]" stroked="f" strokeweight="2pt">
                      <v:textbox inset=",0,14.4pt,0">
                        <w:txbxContent>
                          <w:p w:rsidR="00A84214" w:rsidRDefault="00A84214">
                            <w:pPr>
                              <w:pStyle w:val="KhngDncch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group id="Nhóm 29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o:lock v:ext="edit" aspectratio="t"/>
                        <v:shape id="Hình tự do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Vs7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uvD&#10;l/AD5OIDAAD//wMAUEsBAi0AFAAGAAgAAAAhANvh9svuAAAAhQEAABMAAAAAAAAAAAAAAAAAAAAA&#10;AFtDb250ZW50X1R5cGVzXS54bWxQSwECLQAUAAYACAAAACEAWvQsW78AAAAVAQAACwAAAAAAAAAA&#10;AAAAAAAfAQAAX3JlbHMvLnJlbHNQSwECLQAUAAYACAAAACEAEflbO70AAADbAAAADwAAAAAAAAAA&#10;AAAAAAAHAgAAZHJzL2Rvd25yZXYueG1sUEsFBgAAAAADAAMAtwAAAPECAAAAAA==&#10;" path="m,l39,152,84,304r38,113l122,440,76,306,39,180,6,53,,xe" fillcolor="#4e5b6f [3215]" strokecolor="#4e5b6f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Hình tự do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" path="m,l8,19,37,93r30,74l116,269r-8,l60,169,30,98,1,25,,xe" fillcolor="#4e5b6f [3215]" strokecolor="#4e5b6f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Hình tự do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7/5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" path="m,l,,1,79r2,80l12,317,23,476,39,634,58,792,83,948r24,138l135,1223r5,49l138,1262,105,1106,77,949,53,792,35,634,20,476,9,317,2,159,,79,,xe" fillcolor="#4e5b6f [3215]" strokecolor="#4e5b6f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Hình tự do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" path="m45,r,l35,66r-9,67l14,267,6,401,3,534,6,669r8,134l18,854r,-3l9,814,8,803,1,669,,534,3,401,12,267,25,132,34,66,45,xe" fillcolor="#4e5b6f [3215]" strokecolor="#4e5b6f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Hình tự do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Tk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uHvS/wBcvEAAAD//wMAUEsBAi0AFAAGAAgAAAAhANvh9svuAAAAhQEAABMAAAAAAAAAAAAA&#10;AAAAAAAAAFtDb250ZW50X1R5cGVzXS54bWxQSwECLQAUAAYACAAAACEAWvQsW78AAAAVAQAACwAA&#10;AAAAAAAAAAAAAAAfAQAAX3JlbHMvLnJlbHNQSwECLQAUAAYACAAAACEAeGxk5MMAAADbAAAADwAA&#10;AAAAAAAAAAAAAAAHAgAAZHJzL2Rvd25yZXYueG1sUEsFBgAAAAADAAMAtwAAAPcCAAAAAA==&#10;" path="m,l10,44r11,82l34,207r19,86l75,380r25,86l120,521r21,55l152,618r2,11l140,595,115,532,93,468,67,383,47,295,28,207,12,104,,xe" fillcolor="#4e5b6f [3215]" strokecolor="#4e5b6f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Hình tự do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t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8DqDx5f8A+TqFwAA//8DAFBLAQItABQABgAIAAAAIQDb4fbL7gAAAIUBAAATAAAAAAAAAAAAAAAA&#10;AAAAAABbQ29udGVudF9UeXBlc10ueG1sUEsBAi0AFAAGAAgAAAAhAFr0LFu/AAAAFQEAAAsAAAAA&#10;AAAAAAAAAAAAHwEAAF9yZWxzLy5yZWxzUEsBAi0AFAAGAAgAAAAhACgJoq3BAAAA2wAAAA8AAAAA&#10;AAAAAAAAAAAABwIAAGRycy9kb3ducmV2LnhtbFBLBQYAAAAAAwADALcAAAD1AgAAAAA=&#10;" path="m,l33,69r-9,l12,35,,xe" fillcolor="#4e5b6f [3215]" strokecolor="#4e5b6f [3215]" strokeweight="0">
                          <v:path arrowok="t" o:connecttype="custom" o:connectlocs="0,0;52388,109538;38100,109538;19050,55563;0,0" o:connectangles="0,0,0,0,0"/>
                        </v:shape>
                        <v:shape id="Hình tự do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" path="m,l9,37r,3l15,93,5,49,,xe" fillcolor="#4e5b6f [3215]" strokecolor="#4e5b6f [3215]" strokeweight="0">
                          <v:path arrowok="t" o:connecttype="custom" o:connectlocs="0,0;14288,58738;14288,63500;23813,147638;7938,77788;0,0" o:connectangles="0,0,0,0,0,0"/>
                        </v:shape>
                        <v:shape id="Hình tự do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e5b6f [3215]" strokecolor="#4e5b6f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Hình tự do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Uem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zA2fAk/QC7+AAAA//8DAFBLAQItABQABgAIAAAAIQDb4fbL7gAAAIUBAAATAAAAAAAAAAAA&#10;AAAAAAAAAABbQ29udGVudF9UeXBlc10ueG1sUEsBAi0AFAAGAAgAAAAhAFr0LFu/AAAAFQEAAAsA&#10;AAAAAAAAAAAAAAAAHwEAAF9yZWxzLy5yZWxzUEsBAi0AFAAGAAgAAAAhAC/tR6bEAAAA2wAAAA8A&#10;AAAAAAAAAAAAAAAABwIAAGRycy9kb3ducmV2LnhtbFBLBQYAAAAAAwADALcAAAD4AgAAAAA=&#10;" path="m,l6,16r1,3l11,80r9,52l33,185r3,9l21,161,15,145,5,81,1,41,,xe" fillcolor="#4e5b6f [3215]" strokecolor="#4e5b6f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Hình tự do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" path="m,l31,65r-8,l,xe" fillcolor="#4e5b6f [3215]" strokecolor="#4e5b6f [3215]" strokeweight="0">
                          <v:path arrowok="t" o:connecttype="custom" o:connectlocs="0,0;49213,103188;36513,103188;0,0" o:connectangles="0,0,0,0"/>
                        </v:shape>
                        <v:shape id="Hình tự do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OhT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DHo6FPBAAAA2wAAAA8AAAAA&#10;AAAAAAAAAAAABwIAAGRycy9kb3ducmV2LnhtbFBLBQYAAAAAAwADALcAAAD1AgAAAAA=&#10;" path="m,l6,17,7,42,6,39,,23,,xe" fillcolor="#4e5b6f [3215]" strokecolor="#4e5b6f [3215]" strokeweight="0">
                          <v:path arrowok="t" o:connecttype="custom" o:connectlocs="0,0;9525,26988;11113,66675;9525,61913;0,36513;0,0" o:connectangles="0,0,0,0,0,0"/>
                        </v:shape>
                        <v:shape id="Hình tự do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4+xQAAANsAAAAPAAAAZHJzL2Rvd25yZXYueG1sRI9Pa8JA&#10;FMTvQr/D8gq9mY1S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DgrQ4+xQAAANsAAAAP&#10;AAAAAAAAAAAAAAAAAAcCAABkcnMvZG93bnJldi54bWxQSwUGAAAAAAMAAwC3AAAA+QIAAAAA&#10;" path="m,l6,16,21,49,33,84r12,34l44,118,13,53,11,42,,xe" fillcolor="#4e5b6f [3215]" strokecolor="#4e5b6f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Nhóm 4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shape id="Hình tự do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" path="m,l41,155,86,309r39,116l125,450,79,311,41,183,7,54,,xe" fillcolor="#4e5b6f [3215]" strokecolor="#4e5b6f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Hình tự do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" path="m,l8,20,37,96r32,74l118,275r-9,l61,174,30,100,,26,,xe" fillcolor="#4e5b6f [3215]" strokecolor="#4e5b6f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Hình tự do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r5a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" path="m,l16,72r4,49l18,112,,31,,xe" fillcolor="#4e5b6f [3215]" strokecolor="#4e5b6f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Hình tự do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" path="m,l11,46r11,83l36,211r19,90l76,389r27,87l123,533r21,55l155,632r3,11l142,608,118,544,95,478,69,391,47,302,29,212,13,107,,xe" fillcolor="#4e5b6f [3215]" strokecolor="#4e5b6f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Hình tự do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" path="m,l33,71r-9,l11,36,,xe" fillcolor="#4e5b6f [3215]" strokecolor="#4e5b6f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Hình tự do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Y6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5j&#10;45f4A+TiAwAA//8DAFBLAQItABQABgAIAAAAIQDb4fbL7gAAAIUBAAATAAAAAAAAAAAAAAAAAAAA&#10;AABbQ29udGVudF9UeXBlc10ueG1sUEsBAi0AFAAGAAgAAAAhAFr0LFu/AAAAFQEAAAsAAAAAAAAA&#10;AAAAAAAAHwEAAF9yZWxzLy5yZWxzUEsBAi0AFAAGAAgAAAAhAKe29jq+AAAA2wAAAA8AAAAAAAAA&#10;AAAAAAAABwIAAGRycy9kb3ducmV2LnhtbFBLBQYAAAAAAwADALcAAADyAgAAAAA=&#10;" path="m,l8,37r,4l15,95,4,49,,xe" fillcolor="#4e5b6f [3215]" strokecolor="#4e5b6f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Hình tự do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e5b6f [3215]" strokecolor="#4e5b6f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Hình tự do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+8M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" path="m,l6,15r1,3l12,80r9,54l33,188r4,8l22,162,15,146,5,81,1,40,,xe" fillcolor="#4e5b6f [3215]" strokecolor="#4e5b6f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Hình tự do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Wh3xQAAANsAAAAPAAAAZHJzL2Rvd25yZXYueG1sRI9BawIx&#10;FITvhf6H8IReRLMW2u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AZ4Wh3xQAAANsAAAAP&#10;AAAAAAAAAAAAAAAAAAcCAABkcnMvZG93bnJldi54bWxQSwUGAAAAAAMAAwC3AAAA+QIAAAAA&#10;" path="m,l31,66r-7,l,xe" fillcolor="#4e5b6f [3215]" strokecolor="#4e5b6f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Hình tự do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SqYwwAAANsAAAAPAAAAZHJzL2Rvd25yZXYueG1sRI9Ba8JA&#10;FITvgv9heYI33Rho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ZLUqmMMAAADbAAAADwAA&#10;AAAAAAAAAAAAAAAHAgAAZHJzL2Rvd25yZXYueG1sUEsFBgAAAAADAAMAtwAAAPcCAAAAAA==&#10;" path="m,l7,17r,26l6,40,,25,,xe" fillcolor="#4e5b6f [3215]" strokecolor="#4e5b6f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Hình tự do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4cr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EkPhyvEAAAA2wAAAA8A&#10;AAAAAAAAAAAAAAAABwIAAGRycy9kb3ducmV2LnhtbFBLBQYAAAAAAwADALcAAAD4AgAAAAA=&#10;" path="m,l7,16,22,50,33,86r13,35l45,121,14,55,11,44,,xe" fillcolor="#4e5b6f [3215]" strokecolor="#4e5b6f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4E417B" w:rsidRDefault="004E417B">
          <w:pPr>
            <w:rPr>
              <w:color w:val="auto"/>
              <w:sz w:val="36"/>
              <w:szCs w:val="36"/>
            </w:rPr>
          </w:pPr>
          <w: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posOffset>1501597</wp:posOffset>
                    </wp:positionH>
                    <wp:positionV relativeFrom="page">
                      <wp:posOffset>6569786</wp:posOffset>
                    </wp:positionV>
                    <wp:extent cx="5538158" cy="365760"/>
                    <wp:effectExtent l="0" t="0" r="5715" b="8890"/>
                    <wp:wrapNone/>
                    <wp:docPr id="54" name="Hộp Văn bản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8158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4214" w:rsidRDefault="00A84214" w:rsidP="004E417B">
                                <w:pPr>
                                  <w:pStyle w:val="Tiuphu"/>
                                  <w:jc w:val="left"/>
                                  <w:rPr>
                                    <w:color w:val="auto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color w:val="auto"/>
                                    <w:sz w:val="30"/>
                                    <w:szCs w:val="30"/>
                                  </w:rPr>
                                  <w:t>INSTRUCTOR</w:t>
                                </w:r>
                                <w:r w:rsidRPr="00C77E57">
                                  <w:rPr>
                                    <w:color w:val="auto"/>
                                    <w:sz w:val="30"/>
                                    <w:szCs w:val="30"/>
                                  </w:rPr>
                                  <w:t>:</w:t>
                                </w:r>
                                <w:r w:rsidRPr="00C77E57">
                                  <w:rPr>
                                    <w:color w:val="auto"/>
                                    <w:sz w:val="30"/>
                                    <w:szCs w:val="30"/>
                                  </w:rPr>
                                  <w:tab/>
                                </w:r>
                                <w:r>
                                  <w:rPr>
                                    <w:color w:val="auto"/>
                                    <w:sz w:val="30"/>
                                    <w:szCs w:val="30"/>
                                  </w:rPr>
                                  <w:t>Trần minh triết</w:t>
                                </w:r>
                              </w:p>
                              <w:p w:rsidR="00A84214" w:rsidRPr="007830BE" w:rsidRDefault="00A84214" w:rsidP="004E417B">
                                <w:pPr>
                                  <w:pStyle w:val="Tiuphu"/>
                                  <w:jc w:val="left"/>
                                  <w:rPr>
                                    <w:color w:val="auto"/>
                                    <w:sz w:val="30"/>
                                    <w:szCs w:val="30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auto"/>
                                    <w:sz w:val="30"/>
                                    <w:szCs w:val="30"/>
                                    <w:lang w:val="en-GB"/>
                                  </w:rPr>
                                  <w:t xml:space="preserve">course: </w:t>
                                </w:r>
                                <w:r w:rsidRPr="004E417B">
                                  <w:rPr>
                                    <w:color w:val="auto"/>
                                    <w:sz w:val="30"/>
                                    <w:szCs w:val="30"/>
                                    <w:lang w:val="en-GB"/>
                                  </w:rPr>
                                  <w:t>object oriented programming</w:t>
                                </w:r>
                                <w:r>
                                  <w:rPr>
                                    <w:color w:val="auto"/>
                                    <w:sz w:val="30"/>
                                    <w:szCs w:val="30"/>
                                    <w:lang w:val="en-GB"/>
                                  </w:rPr>
                                  <w:t xml:space="preserve"> for windows</w:t>
                                </w:r>
                              </w:p>
                              <w:p w:rsidR="00960CB6" w:rsidRDefault="00A84214" w:rsidP="004E417B">
                                <w:pPr>
                                  <w:pStyle w:val="Tiuphu"/>
                                  <w:jc w:val="left"/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br/>
                                </w:r>
                                <w:r w:rsidRPr="00C77E57"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15520270-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nguyễn trọng huấn</w:t>
                                </w:r>
                              </w:p>
                              <w:p w:rsidR="00A84214" w:rsidRPr="00960CB6" w:rsidRDefault="00960CB6" w:rsidP="004E417B">
                                <w:pPr>
                                  <w:pStyle w:val="Tiuphu"/>
                                  <w:jc w:val="left"/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hyperlink r:id="rId8" w:history="1">
                                  <w:r w:rsidRPr="00265854">
                                    <w:rPr>
                                      <w:rStyle w:val="Siuktni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15520270@gm.uit.edu.vn</w:t>
                                  </w:r>
                                </w:hyperlink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-01666937492)</w:t>
                                </w:r>
                              </w:p>
                              <w:p w:rsidR="00A84214" w:rsidRDefault="00A84214" w:rsidP="004E417B">
                                <w:pPr>
                                  <w:pStyle w:val="Tiuphu"/>
                                  <w:jc w:val="left"/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C77E57"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15520</w:t>
                                </w:r>
                                <w:r w:rsidR="00FE6671"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079</w:t>
                                </w:r>
                                <w:r w:rsidRPr="00C77E57"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Phan huy Cường</w:t>
                                </w:r>
                              </w:p>
                              <w:p w:rsidR="00960CB6" w:rsidRPr="00C77E57" w:rsidRDefault="00960CB6" w:rsidP="004E417B">
                                <w:pPr>
                                  <w:pStyle w:val="Tiuphu"/>
                                  <w:jc w:val="left"/>
                                  <w:rPr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hyperlink r:id="rId9" w:history="1">
                                  <w:r w:rsidRPr="00265854">
                                    <w:rPr>
                                      <w:rStyle w:val="Siuktni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15520079@gm.uit.edu.vn</w:t>
                                  </w:r>
                                </w:hyperlink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0978738325</w:t>
                                </w:r>
                                <w:bookmarkStart w:id="6" w:name="_GoBack"/>
                                <w:bookmarkEnd w:id="6"/>
                                <w:r>
                                  <w:rPr>
                                    <w:rFonts w:ascii="Times New Roman" w:hAnsi="Times New Roman" w:cs="Times New Roman"/>
                                    <w:color w:val="auto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:rsidR="00A84214" w:rsidRDefault="00A84214">
                                <w:pPr>
                                  <w:pStyle w:val="KhngDncc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Hộp Văn bản 32" o:spid="_x0000_s1056" type="#_x0000_t202" style="position:absolute;margin-left:118.25pt;margin-top:517.3pt;width:436.1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" filled="f" stroked="f" strokeweight=".5pt">
                    <v:textbox style="mso-fit-shape-to-text:t" inset="0,0,0,0">
                      <w:txbxContent>
                        <w:p w:rsidR="00A84214" w:rsidRDefault="00A84214" w:rsidP="004E417B">
                          <w:pPr>
                            <w:pStyle w:val="Tiuphu"/>
                            <w:jc w:val="left"/>
                            <w:rPr>
                              <w:color w:val="auto"/>
                              <w:sz w:val="30"/>
                              <w:szCs w:val="30"/>
                            </w:rPr>
                          </w:pPr>
                          <w:r>
                            <w:rPr>
                              <w:color w:val="auto"/>
                              <w:sz w:val="30"/>
                              <w:szCs w:val="30"/>
                            </w:rPr>
                            <w:t>INSTRUCTOR</w:t>
                          </w:r>
                          <w:r w:rsidRPr="00C77E57">
                            <w:rPr>
                              <w:color w:val="auto"/>
                              <w:sz w:val="30"/>
                              <w:szCs w:val="30"/>
                            </w:rPr>
                            <w:t>:</w:t>
                          </w:r>
                          <w:r w:rsidRPr="00C77E57">
                            <w:rPr>
                              <w:color w:val="auto"/>
                              <w:sz w:val="30"/>
                              <w:szCs w:val="30"/>
                            </w:rPr>
                            <w:tab/>
                          </w:r>
                          <w:r>
                            <w:rPr>
                              <w:color w:val="auto"/>
                              <w:sz w:val="30"/>
                              <w:szCs w:val="30"/>
                            </w:rPr>
                            <w:t>Trần minh triết</w:t>
                          </w:r>
                        </w:p>
                        <w:p w:rsidR="00A84214" w:rsidRPr="007830BE" w:rsidRDefault="00A84214" w:rsidP="004E417B">
                          <w:pPr>
                            <w:pStyle w:val="Tiuphu"/>
                            <w:jc w:val="left"/>
                            <w:rPr>
                              <w:color w:val="auto"/>
                              <w:sz w:val="30"/>
                              <w:szCs w:val="30"/>
                              <w:lang w:val="en-GB"/>
                            </w:rPr>
                          </w:pPr>
                          <w:r>
                            <w:rPr>
                              <w:color w:val="auto"/>
                              <w:sz w:val="30"/>
                              <w:szCs w:val="30"/>
                              <w:lang w:val="en-GB"/>
                            </w:rPr>
                            <w:t xml:space="preserve">course: </w:t>
                          </w:r>
                          <w:r w:rsidRPr="004E417B">
                            <w:rPr>
                              <w:color w:val="auto"/>
                              <w:sz w:val="30"/>
                              <w:szCs w:val="30"/>
                              <w:lang w:val="en-GB"/>
                            </w:rPr>
                            <w:t>object oriented programming</w:t>
                          </w:r>
                          <w:r>
                            <w:rPr>
                              <w:color w:val="auto"/>
                              <w:sz w:val="30"/>
                              <w:szCs w:val="30"/>
                              <w:lang w:val="en-GB"/>
                            </w:rPr>
                            <w:t xml:space="preserve"> for windows</w:t>
                          </w:r>
                        </w:p>
                        <w:p w:rsidR="00960CB6" w:rsidRDefault="00A84214" w:rsidP="004E417B">
                          <w:pPr>
                            <w:pStyle w:val="Tiuphu"/>
                            <w:jc w:val="left"/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br/>
                          </w:r>
                          <w:r w:rsidRPr="00C77E57"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15520270-</w:t>
                          </w: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nguyễn trọng huấn</w:t>
                          </w:r>
                        </w:p>
                        <w:p w:rsidR="00A84214" w:rsidRPr="00960CB6" w:rsidRDefault="00960CB6" w:rsidP="004E417B">
                          <w:pPr>
                            <w:pStyle w:val="Tiuphu"/>
                            <w:jc w:val="left"/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(</w:t>
                          </w:r>
                          <w:hyperlink r:id="rId10" w:history="1">
                            <w:r w:rsidRPr="00265854">
                              <w:rPr>
                                <w:rStyle w:val="Siuktni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15520270@gm.uit.edu.vn</w:t>
                            </w:r>
                          </w:hyperlink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 xml:space="preserve"> -01666937492)</w:t>
                          </w:r>
                        </w:p>
                        <w:p w:rsidR="00A84214" w:rsidRDefault="00A84214" w:rsidP="004E417B">
                          <w:pPr>
                            <w:pStyle w:val="Tiuphu"/>
                            <w:jc w:val="left"/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</w:pPr>
                          <w:r w:rsidRPr="00C77E57"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15520</w:t>
                          </w:r>
                          <w:r w:rsidR="00FE6671"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079</w:t>
                          </w:r>
                          <w:r w:rsidRPr="00C77E57"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Phan huy Cường</w:t>
                          </w:r>
                        </w:p>
                        <w:p w:rsidR="00960CB6" w:rsidRPr="00C77E57" w:rsidRDefault="00960CB6" w:rsidP="004E417B">
                          <w:pPr>
                            <w:pStyle w:val="Tiuphu"/>
                            <w:jc w:val="left"/>
                            <w:rPr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(</w:t>
                          </w:r>
                          <w:hyperlink r:id="rId11" w:history="1">
                            <w:r w:rsidRPr="00265854">
                              <w:rPr>
                                <w:rStyle w:val="Siuktni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15520079@gm.uit.edu.vn</w:t>
                            </w:r>
                          </w:hyperlink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0978738325</w:t>
                          </w:r>
                          <w:bookmarkStart w:id="7" w:name="_GoBack"/>
                          <w:bookmarkEnd w:id="7"/>
                          <w:r>
                            <w:rPr>
                              <w:rFonts w:ascii="Times New Roman" w:hAnsi="Times New Roman" w:cs="Times New Roman"/>
                              <w:color w:val="auto"/>
                              <w:sz w:val="28"/>
                              <w:szCs w:val="28"/>
                            </w:rPr>
                            <w:t>)</w:t>
                          </w:r>
                        </w:p>
                        <w:p w:rsidR="00A84214" w:rsidRDefault="00A84214">
                          <w:pPr>
                            <w:pStyle w:val="KhngDncc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auto"/>
              <w:sz w:val="36"/>
              <w:szCs w:val="36"/>
            </w:rPr>
            <w:br w:type="page"/>
          </w:r>
        </w:p>
      </w:sdtContent>
    </w:sdt>
    <w:bookmarkEnd w:id="5"/>
    <w:bookmarkEnd w:id="4"/>
    <w:bookmarkEnd w:id="3"/>
    <w:bookmarkEnd w:id="2"/>
    <w:bookmarkEnd w:id="1"/>
    <w:p w:rsidR="00710321" w:rsidRPr="00FB1A87" w:rsidRDefault="00710321" w:rsidP="00710321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lastRenderedPageBreak/>
        <w:t>Table of contents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>List of figures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>Page</w:t>
      </w:r>
    </w:p>
    <w:p w:rsidR="00710321" w:rsidRPr="00FB1A87" w:rsidRDefault="00274940" w:rsidP="00710321">
      <w:p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Introduction</w:t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color w:val="auto"/>
          <w:sz w:val="36"/>
          <w:szCs w:val="36"/>
        </w:rPr>
        <w:tab/>
        <w:t>2</w:t>
      </w:r>
      <w:r>
        <w:rPr>
          <w:rFonts w:ascii="Times New Roman" w:hAnsi="Times New Roman" w:cs="Times New Roman"/>
          <w:color w:val="auto"/>
          <w:sz w:val="36"/>
          <w:szCs w:val="36"/>
        </w:rPr>
        <w:br/>
      </w:r>
      <w:r w:rsidR="00710321" w:rsidRPr="00FB1A87">
        <w:rPr>
          <w:rFonts w:ascii="Times New Roman" w:hAnsi="Times New Roman" w:cs="Times New Roman"/>
          <w:color w:val="auto"/>
          <w:sz w:val="36"/>
          <w:szCs w:val="36"/>
        </w:rPr>
        <w:t>I.System Analysis and Design</w:t>
      </w:r>
      <w:r w:rsidR="00710321"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="00710321"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="00710321"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="00710321"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="00710321"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="00710321" w:rsidRPr="00FB1A87">
        <w:rPr>
          <w:rFonts w:ascii="Times New Roman" w:hAnsi="Times New Roman" w:cs="Times New Roman"/>
          <w:color w:val="auto"/>
          <w:sz w:val="32"/>
          <w:szCs w:val="32"/>
        </w:rPr>
        <w:t>3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 UML Class diagram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 xml:space="preserve"> for game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 xml:space="preserve"> Caro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3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7866" w:rsidRPr="00FB1A87">
        <w:rPr>
          <w:rFonts w:ascii="Times New Roman" w:hAnsi="Times New Roman" w:cs="Times New Roman"/>
          <w:color w:val="auto"/>
          <w:sz w:val="28"/>
          <w:szCs w:val="28"/>
        </w:rPr>
        <w:t>UML Class diagram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 xml:space="preserve"> for game FlappyBird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4</w:t>
      </w:r>
    </w:p>
    <w:p w:rsidR="00710321" w:rsidRDefault="00274940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710321"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7866" w:rsidRPr="00FB1A87">
        <w:rPr>
          <w:rFonts w:ascii="Times New Roman" w:hAnsi="Times New Roman" w:cs="Times New Roman"/>
          <w:color w:val="auto"/>
          <w:sz w:val="28"/>
          <w:szCs w:val="28"/>
        </w:rPr>
        <w:t>UML Class diagram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 xml:space="preserve"> for game HuntingSnake</w:t>
      </w:r>
      <w:r w:rsidR="00710321"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10321"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10321"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10321"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:rsidR="00CF234C" w:rsidRPr="00FB1A87" w:rsidRDefault="00CF234C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1.4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 UML Class diagram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for game PingPong   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32"/>
          <w:szCs w:val="32"/>
        </w:rPr>
      </w:pPr>
      <w:r w:rsidRPr="00FB1A87">
        <w:rPr>
          <w:rFonts w:ascii="Times New Roman" w:hAnsi="Times New Roman" w:cs="Times New Roman"/>
          <w:color w:val="auto"/>
          <w:sz w:val="36"/>
          <w:szCs w:val="36"/>
        </w:rPr>
        <w:t>II.Graphics User Interface(GUI)</w:t>
      </w:r>
      <w:r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Pr="00FB1A87">
        <w:rPr>
          <w:rFonts w:ascii="Times New Roman" w:hAnsi="Times New Roman" w:cs="Times New Roman"/>
          <w:color w:val="auto"/>
          <w:sz w:val="36"/>
          <w:szCs w:val="36"/>
        </w:rPr>
        <w:tab/>
      </w:r>
      <w:r w:rsidR="007F7866">
        <w:rPr>
          <w:rFonts w:ascii="Times New Roman" w:hAnsi="Times New Roman" w:cs="Times New Roman"/>
          <w:color w:val="auto"/>
          <w:sz w:val="32"/>
          <w:szCs w:val="32"/>
        </w:rPr>
        <w:t>6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Main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>Form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6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GameCaroForm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 xml:space="preserve">          7</w:t>
      </w:r>
    </w:p>
    <w:p w:rsidR="00710321" w:rsidRPr="00FB1A87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GameFlappyBirdForm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8</w:t>
      </w:r>
    </w:p>
    <w:p w:rsidR="00710321" w:rsidRDefault="00710321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FB1A87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>GameHuntingSnakeForm</w:t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FB1A87">
        <w:rPr>
          <w:rFonts w:ascii="Times New Roman" w:hAnsi="Times New Roman" w:cs="Times New Roman"/>
          <w:color w:val="auto"/>
          <w:sz w:val="28"/>
          <w:szCs w:val="28"/>
        </w:rPr>
        <w:tab/>
      </w:r>
      <w:r w:rsidR="007F7866">
        <w:rPr>
          <w:rFonts w:ascii="Times New Roman" w:hAnsi="Times New Roman" w:cs="Times New Roman"/>
          <w:color w:val="auto"/>
          <w:sz w:val="28"/>
          <w:szCs w:val="28"/>
        </w:rPr>
        <w:tab/>
        <w:t>9</w:t>
      </w:r>
    </w:p>
    <w:p w:rsidR="00CF234C" w:rsidRPr="00FB1A87" w:rsidRDefault="00CF234C" w:rsidP="00710321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5. GamePingPongForm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9</w:t>
      </w: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A75028" w:rsidRDefault="00A75028" w:rsidP="00A75028">
      <w:pPr>
        <w:pStyle w:val="Duudong"/>
        <w:numPr>
          <w:ilvl w:val="0"/>
          <w:numId w:val="0"/>
        </w:numPr>
        <w:ind w:left="720" w:hanging="360"/>
      </w:pPr>
    </w:p>
    <w:p w:rsidR="00CF234C" w:rsidRDefault="00CF234C" w:rsidP="008E21E8">
      <w:pPr>
        <w:pStyle w:val="Tiu"/>
        <w:jc w:val="left"/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</w:pPr>
    </w:p>
    <w:p w:rsidR="00CF234C" w:rsidRDefault="00CF234C" w:rsidP="008E21E8">
      <w:pPr>
        <w:pStyle w:val="Tiu"/>
        <w:jc w:val="left"/>
      </w:pPr>
    </w:p>
    <w:p w:rsidR="00C77E57" w:rsidRDefault="008E21E8" w:rsidP="008E21E8">
      <w:pPr>
        <w:pStyle w:val="Tiu"/>
        <w:jc w:val="left"/>
      </w:pPr>
      <w:r>
        <w:lastRenderedPageBreak/>
        <w:t>Introduction:</w:t>
      </w:r>
    </w:p>
    <w:p w:rsidR="00A84214" w:rsidRPr="00A84214" w:rsidRDefault="00A84214" w:rsidP="008E21E8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1/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Overview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 w:rsidRPr="008E21E8">
        <w:rPr>
          <w:rFonts w:ascii="Times New Roman" w:hAnsi="Times New Roman" w:cs="Times New Roman"/>
          <w:color w:val="auto"/>
          <w:sz w:val="28"/>
          <w:szCs w:val="28"/>
        </w:rPr>
        <w:t xml:space="preserve">- This app have </w:t>
      </w:r>
      <w:r w:rsidR="00960CB6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8E21E8">
        <w:rPr>
          <w:rFonts w:ascii="Times New Roman" w:hAnsi="Times New Roman" w:cs="Times New Roman"/>
          <w:color w:val="auto"/>
          <w:sz w:val="28"/>
          <w:szCs w:val="28"/>
        </w:rPr>
        <w:t xml:space="preserve"> simple games: Caro, Flappy Bird, Hunting Snake</w:t>
      </w:r>
      <w:r w:rsidR="00960CB6">
        <w:rPr>
          <w:rFonts w:ascii="Times New Roman" w:hAnsi="Times New Roman" w:cs="Times New Roman"/>
          <w:color w:val="auto"/>
          <w:sz w:val="28"/>
          <w:szCs w:val="28"/>
        </w:rPr>
        <w:t xml:space="preserve"> and PingPong game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Game caro have 3 class</w:t>
      </w:r>
      <w:r w:rsidR="00CF234C">
        <w:rPr>
          <w:rFonts w:ascii="Times New Roman" w:hAnsi="Times New Roman" w:cs="Times New Roman"/>
          <w:color w:val="auto"/>
          <w:sz w:val="28"/>
          <w:szCs w:val="28"/>
        </w:rPr>
        <w:t>es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CaroChess.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ChessBoard.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ChessPieces.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Game flappy bird have 5 class</w:t>
      </w:r>
      <w:r w:rsidR="00CF234C">
        <w:rPr>
          <w:rFonts w:ascii="Times New Roman" w:hAnsi="Times New Roman" w:cs="Times New Roman"/>
          <w:color w:val="auto"/>
          <w:sz w:val="28"/>
          <w:szCs w:val="28"/>
        </w:rPr>
        <w:t>es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Bird.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Game.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GameObject.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Pipe.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ScrollBackgroud.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Game Hunting Snake have 2 class</w:t>
      </w:r>
      <w:r w:rsidR="00CF234C">
        <w:rPr>
          <w:rFonts w:ascii="Times New Roman" w:hAnsi="Times New Roman" w:cs="Times New Roman"/>
          <w:color w:val="auto"/>
          <w:sz w:val="28"/>
          <w:szCs w:val="28"/>
        </w:rPr>
        <w:t>es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Food.</w:t>
      </w:r>
    </w:p>
    <w:p w:rsidR="008E21E8" w:rsidRDefault="008E21E8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Snake.</w:t>
      </w:r>
    </w:p>
    <w:p w:rsidR="00CF234C" w:rsidRDefault="00CF234C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- Game PingPong have 4 classes</w:t>
      </w:r>
    </w:p>
    <w:p w:rsidR="00CF234C" w:rsidRDefault="00CF234C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CBong</w:t>
      </w:r>
    </w:p>
    <w:p w:rsidR="00CF234C" w:rsidRDefault="00CF234C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CNguoiChoi1,class CNguoiChoi2</w:t>
      </w:r>
    </w:p>
    <w:p w:rsidR="00CF234C" w:rsidRDefault="00CF234C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CSanDau</w:t>
      </w:r>
    </w:p>
    <w:p w:rsidR="00A84214" w:rsidRPr="008E21E8" w:rsidRDefault="00274940" w:rsidP="008E21E8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2</w:t>
      </w:r>
      <w:r w:rsidR="00A84214" w:rsidRPr="00A84214">
        <w:rPr>
          <w:rFonts w:ascii="Times New Roman" w:hAnsi="Times New Roman" w:cs="Times New Roman"/>
          <w:b/>
          <w:color w:val="auto"/>
          <w:sz w:val="36"/>
          <w:szCs w:val="36"/>
        </w:rPr>
        <w:t>/</w:t>
      </w:r>
      <w:r w:rsid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Function</w:t>
      </w:r>
      <w:r w:rsidR="00A84214" w:rsidRPr="00A84214"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</w:p>
    <w:p w:rsidR="00A84214" w:rsidRDefault="00A84214" w:rsidP="00A84214">
      <w:pPr>
        <w:pStyle w:val="Tiu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+ class CaroChess: control the game, this class have a lot of function : playchess, start game : vs com , vs player, undo, redo , check winner, create 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AI to play with player…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ChessBoard : create chess board.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ChessPieces: create chess pices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+ class Bird : create bird 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check die().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+ class Game: control the game: update, count, check collision, add Pipe 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in</w:t>
      </w:r>
      <w:r>
        <w:rPr>
          <w:rFonts w:ascii="Times New Roman" w:hAnsi="Times New Roman" w:cs="Times New Roman"/>
          <w:color w:val="auto"/>
          <w:sz w:val="28"/>
          <w:szCs w:val="28"/>
        </w:rPr>
        <w:t>to form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,draw bird , background into form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GameObject.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Pipe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: create pipe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ScrollBackgroud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:create background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Food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:create food.</w:t>
      </w:r>
    </w:p>
    <w:p w:rsidR="00A84214" w:rsidRDefault="00A84214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Snake</w:t>
      </w:r>
      <w:r w:rsidR="00274940">
        <w:rPr>
          <w:rFonts w:ascii="Times New Roman" w:hAnsi="Times New Roman" w:cs="Times New Roman"/>
          <w:color w:val="auto"/>
          <w:sz w:val="28"/>
          <w:szCs w:val="28"/>
        </w:rPr>
        <w:t>:create and update snake.</w:t>
      </w:r>
    </w:p>
    <w:p w:rsidR="00CF234C" w:rsidRDefault="00CF234C" w:rsidP="00A84214">
      <w:pPr>
        <w:pStyle w:val="Tiu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+ class CSanDau: create draw g</w:t>
      </w:r>
      <w:r w:rsidR="001A674C">
        <w:rPr>
          <w:rFonts w:ascii="Times New Roman" w:hAnsi="Times New Roman" w:cs="Times New Roman"/>
          <w:color w:val="auto"/>
          <w:sz w:val="28"/>
          <w:szCs w:val="28"/>
        </w:rPr>
        <w:t>ame PingPong</w:t>
      </w:r>
    </w:p>
    <w:p w:rsidR="008E21E8" w:rsidRPr="00A84214" w:rsidRDefault="008E21E8" w:rsidP="00C77E57">
      <w:pPr>
        <w:pStyle w:val="Tiu"/>
        <w:jc w:val="left"/>
        <w:rPr>
          <w:rFonts w:ascii="Times New Roman" w:hAnsi="Times New Roman" w:cs="Times New Roman"/>
          <w:sz w:val="28"/>
          <w:szCs w:val="28"/>
        </w:rPr>
      </w:pPr>
    </w:p>
    <w:p w:rsidR="00274940" w:rsidRDefault="00274940" w:rsidP="00C77E57">
      <w:pPr>
        <w:pStyle w:val="Tiu"/>
        <w:jc w:val="left"/>
      </w:pPr>
    </w:p>
    <w:p w:rsidR="00CF234C" w:rsidRDefault="00CF234C" w:rsidP="00C77E57">
      <w:pPr>
        <w:pStyle w:val="Tiu"/>
        <w:jc w:val="left"/>
      </w:pPr>
    </w:p>
    <w:p w:rsidR="00A75028" w:rsidRDefault="00C77E57" w:rsidP="00C77E57">
      <w:pPr>
        <w:pStyle w:val="Tiu"/>
        <w:jc w:val="left"/>
      </w:pPr>
      <w:r>
        <w:t>I.</w:t>
      </w:r>
      <w:r w:rsidR="00A75028">
        <w:t>System Analysis and Design</w:t>
      </w:r>
      <w:r w:rsidR="00532D9F">
        <w:t>:</w:t>
      </w:r>
    </w:p>
    <w:p w:rsidR="00A75028" w:rsidRPr="00A84214" w:rsidRDefault="00C77E57" w:rsidP="00C77E57">
      <w:pP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1.</w:t>
      </w:r>
      <w:r w:rsidR="00E82B99" w:rsidRPr="00A84214">
        <w:rPr>
          <w:rFonts w:ascii="Times New Roman" w:hAnsi="Times New Roman" w:cs="Times New Roman"/>
          <w:b/>
          <w:color w:val="auto"/>
          <w:sz w:val="36"/>
          <w:szCs w:val="36"/>
        </w:rPr>
        <w:t>1.</w:t>
      </w:r>
      <w:r w:rsidR="00A75028"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UML Class diagram</w:t>
      </w:r>
      <w:r w:rsidR="004E417B"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for game Caro:</w:t>
      </w:r>
      <w:r w:rsidR="00A75028"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 </w:t>
      </w:r>
    </w:p>
    <w:p w:rsidR="00A75028" w:rsidRDefault="000F6FEF" w:rsidP="00E35FF4">
      <w:pPr>
        <w:ind w:left="360"/>
        <w:rPr>
          <w:sz w:val="28"/>
          <w:szCs w:val="28"/>
        </w:rPr>
      </w:pPr>
      <w:r>
        <w:drawing>
          <wp:inline distT="0" distB="0" distL="0" distR="0" wp14:anchorId="4428475B" wp14:editId="196C894F">
            <wp:extent cx="3886200" cy="5467350"/>
            <wp:effectExtent l="0" t="0" r="0" b="0"/>
            <wp:docPr id="56" name="Hình ảnh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F4" w:rsidRDefault="00E35FF4" w:rsidP="00E35FF4">
      <w:pPr>
        <w:ind w:left="360"/>
        <w:rPr>
          <w:sz w:val="28"/>
          <w:szCs w:val="28"/>
        </w:rPr>
      </w:pPr>
    </w:p>
    <w:p w:rsidR="00E82B99" w:rsidRDefault="00E82B99" w:rsidP="00E35FF4">
      <w:pPr>
        <w:ind w:left="360"/>
        <w:rPr>
          <w:rFonts w:ascii="Times New Roman" w:hAnsi="Times New Roman" w:cs="Times New Roman"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8E21E8" w:rsidRDefault="008E21E8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E21E8" w:rsidRDefault="008E21E8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E21E8" w:rsidRDefault="008E21E8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E21E8" w:rsidRDefault="008E21E8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Pr="00A84214" w:rsidRDefault="000F6FEF" w:rsidP="000F6FEF">
      <w:pPr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1.2.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UML Class diagram for game FlappyBird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 xml:space="preserve">: </w:t>
      </w: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drawing>
          <wp:inline distT="0" distB="0" distL="0" distR="0" wp14:anchorId="7319583B" wp14:editId="75F18048">
            <wp:extent cx="4791075" cy="5172075"/>
            <wp:effectExtent l="0" t="0" r="9525" b="9525"/>
            <wp:docPr id="58" name="Hình ảnh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EF" w:rsidRPr="00282663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1.3.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UML Class diagram for game Hunting Snake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Pr="002826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0F6FEF" w:rsidRDefault="000F6FEF" w:rsidP="000F6FEF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drawing>
          <wp:inline distT="0" distB="0" distL="0" distR="0" wp14:anchorId="5E4CF936" wp14:editId="25751D54">
            <wp:extent cx="4057650" cy="3724275"/>
            <wp:effectExtent l="0" t="0" r="0" b="9525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07" w:rsidRDefault="00C35E07" w:rsidP="00E25F22">
      <w:pPr>
        <w:pStyle w:val="oancuaDanhsach"/>
      </w:pPr>
    </w:p>
    <w:p w:rsidR="009773B1" w:rsidRPr="009773B1" w:rsidRDefault="009773B1" w:rsidP="009773B1">
      <w:pPr>
        <w:pStyle w:val="oancuaDanhsach"/>
        <w:ind w:left="1440"/>
      </w:pPr>
    </w:p>
    <w:p w:rsidR="009773B1" w:rsidRDefault="009773B1" w:rsidP="009773B1">
      <w:pPr>
        <w:ind w:left="72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32D9F" w:rsidRDefault="00532D9F" w:rsidP="00532D9F">
      <w:pPr>
        <w:pStyle w:val="oancuaDanhsach"/>
        <w:ind w:left="14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:rsidR="00532D9F" w:rsidRDefault="00532D9F" w:rsidP="00532D9F">
      <w:pPr>
        <w:pStyle w:val="oancuaDanhsach"/>
        <w:ind w:left="14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32D9F" w:rsidRDefault="00532D9F" w:rsidP="00532D9F">
      <w:pPr>
        <w:pStyle w:val="oancuaDanhsach"/>
        <w:ind w:left="14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32D9F" w:rsidRDefault="00532D9F" w:rsidP="00532D9F">
      <w:pPr>
        <w:pStyle w:val="oancuaDanhsach"/>
        <w:ind w:left="14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532D9F" w:rsidRDefault="00532D9F" w:rsidP="00532D9F">
      <w:pPr>
        <w:pStyle w:val="oancuaDanhsach"/>
        <w:ind w:left="14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CF234C" w:rsidRDefault="00CF234C" w:rsidP="00CF234C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1.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4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</w:rPr>
        <w:t>.</w:t>
      </w:r>
      <w:r w:rsidRPr="00A84214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 xml:space="preserve">UML Class diagram for game 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Ping Pong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r w:rsidRPr="002826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532D9F" w:rsidRPr="009773B1" w:rsidRDefault="00CF234C" w:rsidP="009773B1">
      <w:pPr>
        <w:pStyle w:val="oancuaDanhsach"/>
        <w:ind w:left="14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drawing>
          <wp:anchor distT="0" distB="0" distL="114300" distR="114300" simplePos="0" relativeHeight="251669504" behindDoc="0" locked="0" layoutInCell="1" allowOverlap="1" wp14:anchorId="34AD356C">
            <wp:simplePos x="0" y="0"/>
            <wp:positionH relativeFrom="column">
              <wp:posOffset>912571</wp:posOffset>
            </wp:positionH>
            <wp:positionV relativeFrom="paragraph">
              <wp:posOffset>1041</wp:posOffset>
            </wp:positionV>
            <wp:extent cx="5353050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hrough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73B1" w:rsidRDefault="009773B1" w:rsidP="009773B1">
      <w:pPr>
        <w:pStyle w:val="oancuaDanhsach"/>
        <w:ind w:left="1440"/>
      </w:pPr>
    </w:p>
    <w:p w:rsidR="00532D9F" w:rsidRDefault="00532D9F" w:rsidP="00532D9F">
      <w:pPr>
        <w:pStyle w:val="Tiu"/>
        <w:jc w:val="left"/>
      </w:pPr>
      <w:r>
        <w:t>II.Graphics User Interface(GUI):</w:t>
      </w:r>
    </w:p>
    <w:p w:rsidR="00274940" w:rsidRPr="00CF234C" w:rsidRDefault="00532D9F" w:rsidP="00532D9F">
      <w:pPr>
        <w:pStyle w:val="Tiu"/>
        <w:jc w:val="left"/>
        <w:rPr>
          <w:sz w:val="36"/>
          <w:szCs w:val="36"/>
        </w:rPr>
      </w:pPr>
      <w:r w:rsidRPr="00274940">
        <w:rPr>
          <w:rFonts w:ascii="Times New Roman" w:hAnsi="Times New Roman" w:cs="Times New Roman"/>
          <w:b/>
          <w:color w:val="auto"/>
          <w:sz w:val="36"/>
          <w:szCs w:val="36"/>
        </w:rPr>
        <w:t>1.</w:t>
      </w:r>
      <w:r w:rsidR="00274940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MainForm</w:t>
      </w:r>
      <w:r w:rsidRPr="00274940"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  <w:r w:rsidR="00E3456F" w:rsidRPr="00274940">
        <w:rPr>
          <w:sz w:val="36"/>
          <w:szCs w:val="36"/>
        </w:rPr>
        <w:t xml:space="preserve"> </w:t>
      </w:r>
    </w:p>
    <w:p w:rsidR="00274940" w:rsidRDefault="00274940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CF234C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lastRenderedPageBreak/>
        <w:drawing>
          <wp:inline distT="0" distB="0" distL="0" distR="0" wp14:anchorId="2A4C518E" wp14:editId="4CE17087">
            <wp:extent cx="5486400" cy="204724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274940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CF234C" w:rsidRDefault="00CF234C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2.</w:t>
      </w:r>
      <w:r w:rsidRPr="00274940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GameCaroForm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</w:p>
    <w:p w:rsidR="00274940" w:rsidRDefault="00274940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532D9F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lastRenderedPageBreak/>
        <w:drawing>
          <wp:inline distT="0" distB="0" distL="0" distR="0" wp14:anchorId="53E9FCC8" wp14:editId="273542BF">
            <wp:extent cx="4981575" cy="5553075"/>
            <wp:effectExtent l="0" t="0" r="9525" b="9525"/>
            <wp:docPr id="60" name="Hình ảnh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3.</w:t>
      </w:r>
      <w:r w:rsidRPr="00274940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Game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FlappyBird</w:t>
      </w:r>
      <w:r w:rsidR="00CF234C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F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orm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lastRenderedPageBreak/>
        <w:drawing>
          <wp:inline distT="0" distB="0" distL="0" distR="0" wp14:anchorId="56EB6610" wp14:editId="4F172861">
            <wp:extent cx="3657600" cy="5705475"/>
            <wp:effectExtent l="0" t="0" r="0" b="9525"/>
            <wp:docPr id="61" name="Hình ảnh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4.</w:t>
      </w:r>
      <w:r w:rsidRPr="00274940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Game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HuntingSnake form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:</w:t>
      </w:r>
    </w:p>
    <w:p w:rsidR="00274940" w:rsidRDefault="00274940" w:rsidP="00274940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:rsidR="00FB1A87" w:rsidRDefault="00274940" w:rsidP="006D189E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lastRenderedPageBreak/>
        <w:drawing>
          <wp:inline distT="0" distB="0" distL="0" distR="0" wp14:anchorId="6D600EAA" wp14:editId="0E39DB22">
            <wp:extent cx="2914650" cy="3686175"/>
            <wp:effectExtent l="0" t="0" r="0" b="9525"/>
            <wp:docPr id="63" name="Hình ảnh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4C" w:rsidRDefault="00CF234C" w:rsidP="006D189E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5. </w:t>
      </w:r>
      <w:r w:rsidRPr="00CF234C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GamePingPong</w:t>
      </w:r>
      <w:r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F</w:t>
      </w:r>
      <w:r w:rsidRPr="00CF234C">
        <w:rPr>
          <w:rFonts w:ascii="Times New Roman" w:hAnsi="Times New Roman" w:cs="Times New Roman"/>
          <w:b/>
          <w:color w:val="auto"/>
          <w:sz w:val="36"/>
          <w:szCs w:val="36"/>
          <w:u w:val="single"/>
        </w:rPr>
        <w:t>orm:</w:t>
      </w:r>
    </w:p>
    <w:p w:rsidR="00CF234C" w:rsidRPr="006D189E" w:rsidRDefault="00CF234C" w:rsidP="006D189E">
      <w:pPr>
        <w:pStyle w:val="Tiu"/>
        <w:jc w:val="left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drawing>
          <wp:inline distT="0" distB="0" distL="0" distR="0" wp14:anchorId="0C3D8434" wp14:editId="7EB7A9C3">
            <wp:extent cx="5486400" cy="33997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34C" w:rsidRPr="006D189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45D" w:rsidRDefault="00DF745D" w:rsidP="00C6554A">
      <w:pPr>
        <w:spacing w:before="0" w:after="0" w:line="240" w:lineRule="auto"/>
      </w:pPr>
      <w:r>
        <w:separator/>
      </w:r>
    </w:p>
  </w:endnote>
  <w:endnote w:type="continuationSeparator" w:id="0">
    <w:p w:rsidR="00DF745D" w:rsidRDefault="00DF745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4C" w:rsidRDefault="001A674C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4214" w:rsidRDefault="00A84214">
    <w:pPr>
      <w:pStyle w:val="Chntrang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60CB6"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4C" w:rsidRDefault="001A674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45D" w:rsidRDefault="00DF745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F745D" w:rsidRDefault="00DF745D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4C" w:rsidRDefault="00DF745D">
    <w:pPr>
      <w:pStyle w:val="utrang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850594" o:spid="_x0000_s2050" type="#_x0000_t75" style="position:absolute;margin-left:0;margin-top:0;width:6in;height:239.4pt;z-index:-251657216;mso-position-horizontal:center;mso-position-horizontal-relative:margin;mso-position-vertical:center;mso-position-vertical-relative:margin" o:allowincell="f">
          <v:imagedata r:id="rId1" o:title="Ho_Chi_Minh_City_University_of_Information_Technolog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4C" w:rsidRDefault="00DF745D">
    <w:pPr>
      <w:pStyle w:val="utrang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850595" o:spid="_x0000_s2051" type="#_x0000_t75" style="position:absolute;margin-left:0;margin-top:0;width:6in;height:239.4pt;z-index:-251656192;mso-position-horizontal:center;mso-position-horizontal-relative:margin;mso-position-vertical:center;mso-position-vertical-relative:margin" o:allowincell="f">
          <v:imagedata r:id="rId1" o:title="Ho_Chi_Minh_City_University_of_Information_Technolog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74C" w:rsidRDefault="00DF745D">
    <w:pPr>
      <w:pStyle w:val="utrang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9850593" o:spid="_x0000_s2049" type="#_x0000_t75" style="position:absolute;margin-left:0;margin-top:0;width:6in;height:239.4pt;z-index:-251658240;mso-position-horizontal:center;mso-position-horizontal-relative:margin;mso-position-vertical:center;mso-position-vertical-relative:margin" o:allowincell="f">
          <v:imagedata r:id="rId1" o:title="Ho_Chi_Minh_City_University_of_Information_Technolog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Duudong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614987"/>
    <w:multiLevelType w:val="hybridMultilevel"/>
    <w:tmpl w:val="33465B6E"/>
    <w:lvl w:ilvl="0" w:tplc="60BEF3A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2EC5"/>
    <w:multiLevelType w:val="hybridMultilevel"/>
    <w:tmpl w:val="0D56E0CA"/>
    <w:lvl w:ilvl="0" w:tplc="4C2C9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C6FA6"/>
    <w:multiLevelType w:val="hybridMultilevel"/>
    <w:tmpl w:val="06345E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C415AB"/>
    <w:multiLevelType w:val="hybridMultilevel"/>
    <w:tmpl w:val="AA2CDB98"/>
    <w:lvl w:ilvl="0" w:tplc="5FA223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34"/>
    <w:multiLevelType w:val="multilevel"/>
    <w:tmpl w:val="9D6A99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47B5AE4"/>
    <w:multiLevelType w:val="hybridMultilevel"/>
    <w:tmpl w:val="9D926DCC"/>
    <w:lvl w:ilvl="0" w:tplc="444478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B9962A1"/>
    <w:multiLevelType w:val="hybridMultilevel"/>
    <w:tmpl w:val="26F020E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BB7464"/>
    <w:multiLevelType w:val="hybridMultilevel"/>
    <w:tmpl w:val="A3C8BFF0"/>
    <w:lvl w:ilvl="0" w:tplc="20C23E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432DB"/>
    <w:multiLevelType w:val="hybridMultilevel"/>
    <w:tmpl w:val="4F887A6A"/>
    <w:lvl w:ilvl="0" w:tplc="6E5665F8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73D31"/>
    <w:multiLevelType w:val="hybridMultilevel"/>
    <w:tmpl w:val="4B4890C4"/>
    <w:lvl w:ilvl="0" w:tplc="DE48EF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81084"/>
    <w:multiLevelType w:val="hybridMultilevel"/>
    <w:tmpl w:val="88CEEE78"/>
    <w:lvl w:ilvl="0" w:tplc="946EE4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56DD7"/>
    <w:multiLevelType w:val="hybridMultilevel"/>
    <w:tmpl w:val="898EACE4"/>
    <w:lvl w:ilvl="0" w:tplc="F118C4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C3B27"/>
    <w:multiLevelType w:val="hybridMultilevel"/>
    <w:tmpl w:val="78C4847A"/>
    <w:lvl w:ilvl="0" w:tplc="CFA69C5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26258"/>
    <w:multiLevelType w:val="hybridMultilevel"/>
    <w:tmpl w:val="2D6AC1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26"/>
  </w:num>
  <w:num w:numId="18">
    <w:abstractNumId w:val="16"/>
  </w:num>
  <w:num w:numId="19">
    <w:abstractNumId w:val="14"/>
  </w:num>
  <w:num w:numId="20">
    <w:abstractNumId w:val="22"/>
  </w:num>
  <w:num w:numId="21">
    <w:abstractNumId w:val="13"/>
  </w:num>
  <w:num w:numId="22">
    <w:abstractNumId w:val="25"/>
  </w:num>
  <w:num w:numId="23">
    <w:abstractNumId w:val="15"/>
  </w:num>
  <w:num w:numId="24">
    <w:abstractNumId w:val="20"/>
  </w:num>
  <w:num w:numId="25">
    <w:abstractNumId w:val="12"/>
  </w:num>
  <w:num w:numId="26">
    <w:abstractNumId w:val="21"/>
  </w:num>
  <w:num w:numId="27">
    <w:abstractNumId w:val="23"/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4F"/>
    <w:rsid w:val="000F6FEF"/>
    <w:rsid w:val="0011234D"/>
    <w:rsid w:val="00113F4F"/>
    <w:rsid w:val="001A674C"/>
    <w:rsid w:val="002554CD"/>
    <w:rsid w:val="00274940"/>
    <w:rsid w:val="00282663"/>
    <w:rsid w:val="002866CA"/>
    <w:rsid w:val="00293B83"/>
    <w:rsid w:val="002A2E4E"/>
    <w:rsid w:val="002B4294"/>
    <w:rsid w:val="00333D0D"/>
    <w:rsid w:val="004C049F"/>
    <w:rsid w:val="004E417B"/>
    <w:rsid w:val="005000E2"/>
    <w:rsid w:val="00532D9F"/>
    <w:rsid w:val="006111AD"/>
    <w:rsid w:val="0066265A"/>
    <w:rsid w:val="006A3CE7"/>
    <w:rsid w:val="006D189E"/>
    <w:rsid w:val="00710321"/>
    <w:rsid w:val="00711800"/>
    <w:rsid w:val="00767CB0"/>
    <w:rsid w:val="007830BE"/>
    <w:rsid w:val="007B63C7"/>
    <w:rsid w:val="007E0F4A"/>
    <w:rsid w:val="007F7866"/>
    <w:rsid w:val="00863791"/>
    <w:rsid w:val="008724E7"/>
    <w:rsid w:val="0088061A"/>
    <w:rsid w:val="008E21E8"/>
    <w:rsid w:val="00960CB6"/>
    <w:rsid w:val="009773B1"/>
    <w:rsid w:val="00982E1E"/>
    <w:rsid w:val="00A1425A"/>
    <w:rsid w:val="00A14339"/>
    <w:rsid w:val="00A75028"/>
    <w:rsid w:val="00A84214"/>
    <w:rsid w:val="00AE7989"/>
    <w:rsid w:val="00B4359E"/>
    <w:rsid w:val="00C35E07"/>
    <w:rsid w:val="00C4478F"/>
    <w:rsid w:val="00C45375"/>
    <w:rsid w:val="00C6554A"/>
    <w:rsid w:val="00C74C84"/>
    <w:rsid w:val="00C77E57"/>
    <w:rsid w:val="00CB3E0B"/>
    <w:rsid w:val="00CF234C"/>
    <w:rsid w:val="00D542AF"/>
    <w:rsid w:val="00D570C7"/>
    <w:rsid w:val="00D650F2"/>
    <w:rsid w:val="00D67E3A"/>
    <w:rsid w:val="00DD442D"/>
    <w:rsid w:val="00DF745D"/>
    <w:rsid w:val="00E25F22"/>
    <w:rsid w:val="00E3456F"/>
    <w:rsid w:val="00E35FF4"/>
    <w:rsid w:val="00E54D1B"/>
    <w:rsid w:val="00E61C0B"/>
    <w:rsid w:val="00E82B99"/>
    <w:rsid w:val="00ED7C44"/>
    <w:rsid w:val="00FB1A87"/>
    <w:rsid w:val="00FE6671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510514"/>
  <w15:chartTrackingRefBased/>
  <w15:docId w15:val="{AE1B028B-68BF-4619-AEAB-9CD41ECE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333D0D"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FF0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u2Char">
    <w:name w:val="Đầu đề 2 Char"/>
    <w:basedOn w:val="Phngmcinhcuaoanvn"/>
    <w:link w:val="u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Binhthng"/>
    <w:uiPriority w:val="4"/>
    <w:qFormat/>
    <w:rsid w:val="00C6554A"/>
    <w:pPr>
      <w:spacing w:before="0" w:after="0"/>
      <w:jc w:val="center"/>
    </w:pPr>
  </w:style>
  <w:style w:type="paragraph" w:styleId="Duudong">
    <w:name w:val="List Bullet"/>
    <w:basedOn w:val="Binhthng"/>
    <w:uiPriority w:val="10"/>
    <w:unhideWhenUsed/>
    <w:qFormat/>
    <w:rsid w:val="00C6554A"/>
    <w:pPr>
      <w:numPr>
        <w:numId w:val="4"/>
      </w:numPr>
    </w:pPr>
  </w:style>
  <w:style w:type="paragraph" w:styleId="Tiu">
    <w:name w:val="Title"/>
    <w:basedOn w:val="Binhthng"/>
    <w:link w:val="Tiu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uChar">
    <w:name w:val="Tiêu đề Char"/>
    <w:basedOn w:val="Phngmcinhcuaoanvn"/>
    <w:link w:val="Ti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Tiuphu">
    <w:name w:val="Subtitle"/>
    <w:basedOn w:val="Binhthng"/>
    <w:link w:val="Tiuphu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iuphuChar">
    <w:name w:val="Tiêu đề phụ Char"/>
    <w:basedOn w:val="Phngmcinhcuaoanvn"/>
    <w:link w:val="Tiuph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ntrangChar">
    <w:name w:val="Chân trang Char"/>
    <w:basedOn w:val="Phngmcinhcuaoanvn"/>
    <w:link w:val="Chntrang"/>
    <w:uiPriority w:val="99"/>
    <w:rsid w:val="00C6554A"/>
    <w:rPr>
      <w:caps/>
    </w:rPr>
  </w:style>
  <w:style w:type="paragraph" w:customStyle="1" w:styleId="Photo">
    <w:name w:val="Photo"/>
    <w:basedOn w:val="Binhthng"/>
    <w:uiPriority w:val="1"/>
    <w:qFormat/>
    <w:rsid w:val="00C6554A"/>
    <w:pPr>
      <w:spacing w:before="0" w:after="0" w:line="240" w:lineRule="auto"/>
      <w:jc w:val="center"/>
    </w:pPr>
  </w:style>
  <w:style w:type="paragraph" w:styleId="utrang">
    <w:name w:val="header"/>
    <w:basedOn w:val="Binhthng"/>
    <w:link w:val="utrangChar"/>
    <w:uiPriority w:val="99"/>
    <w:unhideWhenUsed/>
    <w:rsid w:val="00C6554A"/>
    <w:pPr>
      <w:spacing w:before="0"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udong">
    <w:name w:val="List Number"/>
    <w:basedOn w:val="Binhthng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hnmnhThm">
    <w:name w:val="Intense Emphasis"/>
    <w:basedOn w:val="Phngmcinhcuaoanvn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C6554A"/>
    <w:rPr>
      <w:i/>
      <w:iCs/>
      <w:color w:val="007789" w:themeColor="accent1" w:themeShade="BF"/>
    </w:rPr>
  </w:style>
  <w:style w:type="character" w:styleId="ThamchiuNhnmnh">
    <w:name w:val="Intense Reference"/>
    <w:basedOn w:val="Phngmcinhcuaoanvn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6554A"/>
    <w:rPr>
      <w:rFonts w:ascii="Segoe UI" w:hAnsi="Segoe UI" w:cs="Segoe UI"/>
      <w:szCs w:val="18"/>
    </w:rPr>
  </w:style>
  <w:style w:type="paragraph" w:styleId="Khivnban">
    <w:name w:val="Block Text"/>
    <w:basedOn w:val="Binhthng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hnvnban3">
    <w:name w:val="Body Text 3"/>
    <w:basedOn w:val="Binhthng"/>
    <w:link w:val="Thnvnban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semiHidden/>
    <w:rsid w:val="00C6554A"/>
    <w:rPr>
      <w:szCs w:val="16"/>
    </w:rPr>
  </w:style>
  <w:style w:type="paragraph" w:styleId="ThnvnbanThutl3">
    <w:name w:val="Body Text Indent 3"/>
    <w:basedOn w:val="Binhthng"/>
    <w:link w:val="ThnvnbanThutl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hnvnbanThutl3Char">
    <w:name w:val="Thân văn bản Thụt lề 3 Char"/>
    <w:basedOn w:val="Phngmcinhcuaoanvn"/>
    <w:link w:val="ThnvnbanThutl3"/>
    <w:uiPriority w:val="99"/>
    <w:semiHidden/>
    <w:rsid w:val="00C6554A"/>
    <w:rPr>
      <w:szCs w:val="16"/>
    </w:rPr>
  </w:style>
  <w:style w:type="character" w:styleId="ThamchiuChuthich">
    <w:name w:val="annotation reference"/>
    <w:basedOn w:val="Phngmcinhcuaoanvn"/>
    <w:uiPriority w:val="99"/>
    <w:semiHidden/>
    <w:unhideWhenUsed/>
    <w:rsid w:val="00C6554A"/>
    <w:rPr>
      <w:sz w:val="22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C6554A"/>
    <w:rPr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C6554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C6554A"/>
    <w:rPr>
      <w:b/>
      <w:bCs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C6554A"/>
    <w:rPr>
      <w:rFonts w:ascii="Segoe UI" w:hAnsi="Segoe UI" w:cs="Segoe UI"/>
      <w:szCs w:val="16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rsid w:val="00C6554A"/>
    <w:rPr>
      <w:szCs w:val="20"/>
    </w:rPr>
  </w:style>
  <w:style w:type="paragraph" w:styleId="PhongbiGitra">
    <w:name w:val="envelope return"/>
    <w:basedOn w:val="Binhthng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Phngmcinhcuaoanvn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C6554A"/>
    <w:rPr>
      <w:szCs w:val="20"/>
    </w:rPr>
  </w:style>
  <w:style w:type="character" w:styleId="MaHTML">
    <w:name w:val="HTML Code"/>
    <w:basedOn w:val="Phngmcinhcuaoanvn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BanphimHTML">
    <w:name w:val="HTML Keyboard"/>
    <w:basedOn w:val="Phngmcinhcuaoanvn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C6554A"/>
    <w:rPr>
      <w:rFonts w:ascii="Consolas" w:hAnsi="Consolas"/>
      <w:szCs w:val="20"/>
    </w:rPr>
  </w:style>
  <w:style w:type="character" w:styleId="MaychHTML">
    <w:name w:val="HTML Typewriter"/>
    <w:basedOn w:val="Phngmcinhcuaoanvn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Siuktni">
    <w:name w:val="Hyperlink"/>
    <w:basedOn w:val="Phngmcinhcuaoanvn"/>
    <w:uiPriority w:val="99"/>
    <w:unhideWhenUsed/>
    <w:rsid w:val="00C6554A"/>
    <w:rPr>
      <w:color w:val="835D00" w:themeColor="accent3" w:themeShade="80"/>
      <w:u w:val="single"/>
    </w:rPr>
  </w:style>
  <w:style w:type="paragraph" w:styleId="VnbanMacro">
    <w:name w:val="macro"/>
    <w:link w:val="Vnban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semiHidden/>
    <w:rsid w:val="00C6554A"/>
    <w:rPr>
      <w:rFonts w:ascii="Consolas" w:hAnsi="Consolas"/>
      <w:szCs w:val="20"/>
    </w:rPr>
  </w:style>
  <w:style w:type="character" w:styleId="VnbanChdanhsn">
    <w:name w:val="Placeholder Text"/>
    <w:basedOn w:val="Phngmcinhcuaoanvn"/>
    <w:uiPriority w:val="99"/>
    <w:semiHidden/>
    <w:rsid w:val="00C6554A"/>
    <w:rPr>
      <w:color w:val="595959" w:themeColor="text1" w:themeTint="A6"/>
    </w:rPr>
  </w:style>
  <w:style w:type="paragraph" w:styleId="VnbanThun">
    <w:name w:val="Plain Text"/>
    <w:basedOn w:val="Binhthng"/>
    <w:link w:val="VnbanThun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semiHidden/>
    <w:rsid w:val="00C6554A"/>
    <w:rPr>
      <w:rFonts w:ascii="Consolas" w:hAnsi="Consolas"/>
      <w:szCs w:val="21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oancuaDanhsach">
    <w:name w:val="List Paragraph"/>
    <w:basedOn w:val="Binhthng"/>
    <w:uiPriority w:val="34"/>
    <w:unhideWhenUsed/>
    <w:qFormat/>
    <w:rsid w:val="00A75028"/>
    <w:pPr>
      <w:ind w:left="720"/>
      <w:contextualSpacing/>
    </w:pPr>
  </w:style>
  <w:style w:type="character" w:customStyle="1" w:styleId="u4Char">
    <w:name w:val="Đầu đề 4 Char"/>
    <w:basedOn w:val="Phngmcinhcuaoanvn"/>
    <w:link w:val="u4"/>
    <w:uiPriority w:val="9"/>
    <w:rsid w:val="00FF053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table" w:styleId="LiBang">
    <w:name w:val="Table Grid"/>
    <w:basedOn w:val="BangThngthng"/>
    <w:uiPriority w:val="39"/>
    <w:rsid w:val="00982E1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4E417B"/>
    <w:pPr>
      <w:spacing w:before="0" w:after="0" w:line="240" w:lineRule="auto"/>
    </w:pPr>
    <w:rPr>
      <w:rFonts w:eastAsiaTheme="minorEastAsia"/>
      <w:color w:val="auto"/>
      <w:lang w:val="en-GB" w:eastAsia="en-GB"/>
    </w:rPr>
  </w:style>
  <w:style w:type="character" w:customStyle="1" w:styleId="KhngDncchChar">
    <w:name w:val="Không Dãn cách Char"/>
    <w:basedOn w:val="Phngmcinhcuaoanvn"/>
    <w:link w:val="KhngDncch"/>
    <w:uiPriority w:val="1"/>
    <w:rsid w:val="004E417B"/>
    <w:rPr>
      <w:rFonts w:eastAsiaTheme="minorEastAsia"/>
      <w:color w:val="auto"/>
      <w:lang w:val="en-GB" w:eastAsia="en-GB"/>
    </w:rPr>
  </w:style>
  <w:style w:type="character" w:styleId="cpChagiiquyt">
    <w:name w:val="Unresolved Mention"/>
    <w:basedOn w:val="Phngmcinhcuaoanvn"/>
    <w:uiPriority w:val="99"/>
    <w:semiHidden/>
    <w:unhideWhenUsed/>
    <w:rsid w:val="00960C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520270@gm.uit.edu.v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520079@gm.uit.edu.vn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15520270@gm.uit.edu.vn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15520079@gm.uit.edu.vn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4C94-C94D-4DF5-A5EF-D64B03C7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22</TotalTime>
  <Pages>11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Huấn Nguyễn</cp:lastModifiedBy>
  <cp:revision>6</cp:revision>
  <dcterms:created xsi:type="dcterms:W3CDTF">2017-12-27T02:41:00Z</dcterms:created>
  <dcterms:modified xsi:type="dcterms:W3CDTF">2018-01-12T13:45:00Z</dcterms:modified>
</cp:coreProperties>
</file>